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F9" w:rsidRDefault="00330AA4" w:rsidP="00330AA4">
      <w:pPr>
        <w:pStyle w:val="Titel"/>
      </w:pPr>
      <w:r>
        <w:t>Zusammenfassung Betriebssysteme FS 17</w:t>
      </w:r>
    </w:p>
    <w:p w:rsidR="00330AA4" w:rsidRDefault="00330AA4" w:rsidP="00330AA4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30AA4" w:rsidRDefault="00330AA4" w:rsidP="00330AA4">
      <w:pPr>
        <w:pStyle w:val="berschrift1"/>
      </w:pPr>
      <w:r>
        <w:t>Entwicklung und Typen</w:t>
      </w:r>
    </w:p>
    <w:p w:rsidR="00330AA4" w:rsidRDefault="00330AA4" w:rsidP="00330AA4">
      <w:pPr>
        <w:pStyle w:val="berschrift3"/>
      </w:pPr>
      <w:r>
        <w:t>Definition Betriebssystem</w:t>
      </w:r>
    </w:p>
    <w:p w:rsidR="00330AA4" w:rsidRDefault="00330AA4" w:rsidP="00330AA4">
      <w:r>
        <w:t>Nach dem i</w:t>
      </w:r>
      <w:r w:rsidR="000C5E29">
        <w:t>nternationalen Standard ist ein</w:t>
      </w:r>
      <w:r>
        <w:t xml:space="preserve"> </w:t>
      </w:r>
      <w:r>
        <w:rPr>
          <w:b/>
          <w:u w:val="single"/>
        </w:rPr>
        <w:t>Betriebssystem</w:t>
      </w:r>
      <w:r>
        <w:t xml:space="preserve"> die Programme eines digitalen Rechensystemes, die zusammen mit der Rechenanlage die Basis der Betriebsart legen und insbesondere die Abwicklung von Programmen steuern und überwachen. </w:t>
      </w:r>
    </w:p>
    <w:p w:rsidR="000C5E29" w:rsidRDefault="000C5E29" w:rsidP="00330AA4">
      <w:r>
        <w:t xml:space="preserve">Das Betriebssystem ist das Bindeglied zwischen Computer-Benutzer und Computer-Hardware. Es dient der bequemen Bedienung eines Computers und sorgt durch Vermeidung von Überlastsituationen oder Untätigkeitszeiten für eine effiziente Ausnutzung der Computer-Hardware. </w:t>
      </w:r>
    </w:p>
    <w:p w:rsidR="00DE78B7" w:rsidRDefault="00DE78B7" w:rsidP="00330AA4">
      <w:r w:rsidRPr="00DE78B7">
        <w:drawing>
          <wp:inline distT="0" distB="0" distL="0" distR="0" wp14:anchorId="6D3002B7" wp14:editId="6E29F5F1">
            <wp:extent cx="5760720" cy="2503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B7" w:rsidRDefault="00DE78B7" w:rsidP="00DE78B7">
      <w:pPr>
        <w:pStyle w:val="berschrift3"/>
      </w:pPr>
      <w:r>
        <w:t>Speicherhierarchie</w:t>
      </w:r>
    </w:p>
    <w:p w:rsidR="00DE78B7" w:rsidRDefault="00DE78B7" w:rsidP="00DE78B7">
      <w:r w:rsidRPr="00DE78B7">
        <w:drawing>
          <wp:inline distT="0" distB="0" distL="0" distR="0" wp14:anchorId="5158039D" wp14:editId="6DD6E79D">
            <wp:extent cx="1661200" cy="1788607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9576" cy="1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B7" w:rsidRDefault="00DE78B7" w:rsidP="00DE78B7">
      <w:r>
        <w:t xml:space="preserve">Dabei nimmt der Speicherplatz nach unten zu. </w:t>
      </w:r>
    </w:p>
    <w:p w:rsidR="007F22D9" w:rsidRDefault="007F22D9" w:rsidP="007F22D9">
      <w:pPr>
        <w:pStyle w:val="berschrift2"/>
      </w:pPr>
      <w:r>
        <w:lastRenderedPageBreak/>
        <w:t>Architektur von Rechnersystemen</w:t>
      </w:r>
    </w:p>
    <w:p w:rsidR="007F22D9" w:rsidRDefault="007F22D9" w:rsidP="007F22D9">
      <w:pPr>
        <w:pStyle w:val="berschrift3"/>
      </w:pPr>
      <w:r>
        <w:t>Einprozessorsysteme</w:t>
      </w:r>
    </w:p>
    <w:p w:rsidR="007F22D9" w:rsidRDefault="007F22D9" w:rsidP="007F22D9">
      <w:r w:rsidRPr="007F22D9">
        <w:drawing>
          <wp:inline distT="0" distB="0" distL="0" distR="0" wp14:anchorId="4CDB5B32" wp14:editId="6705D264">
            <wp:extent cx="2889994" cy="1899139"/>
            <wp:effectExtent l="0" t="0" r="5715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276" cy="191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D9" w:rsidRDefault="007F22D9" w:rsidP="007F22D9">
      <w:r>
        <w:t xml:space="preserve">Hier können Geräte autonom ohne Einfluss der CPU Daten lesen/schreiben und dann erst die CPU benachrichtigen, die derweil andere Sachen gemacht hat. </w:t>
      </w:r>
    </w:p>
    <w:p w:rsidR="00647629" w:rsidRDefault="00647629" w:rsidP="00647629">
      <w:pPr>
        <w:pStyle w:val="berschrift3"/>
      </w:pPr>
      <w:r>
        <w:t>Mehrprozessorsysteme</w:t>
      </w:r>
    </w:p>
    <w:p w:rsidR="00647629" w:rsidRDefault="00647629" w:rsidP="00647629">
      <w:r w:rsidRPr="00647629">
        <w:drawing>
          <wp:inline distT="0" distB="0" distL="0" distR="0" wp14:anchorId="657EA376" wp14:editId="18C6A3D3">
            <wp:extent cx="1268228" cy="2411604"/>
            <wp:effectExtent l="0" t="0" r="8255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4828" cy="24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29" w:rsidRPr="00647629" w:rsidRDefault="00647629" w:rsidP="00647629">
      <w:r>
        <w:t>Ein Mehrprozessorsystem hat mehr als</w:t>
      </w:r>
      <w:r w:rsidR="008746F7">
        <w:t xml:space="preserve"> einen Prozessor. Durch einen gemeinsamen Speicher und einen gemeinsamen Takt geschieht eine enge Systemkopplung, beziehungsweise Synchronisation.</w:t>
      </w:r>
    </w:p>
    <w:p w:rsidR="00DE78B7" w:rsidRDefault="008746F7" w:rsidP="00DE78B7">
      <w:r>
        <w:t xml:space="preserve">Dabei wird zwischen zwei Typen unterschieden. Beim </w:t>
      </w:r>
      <w:r>
        <w:rPr>
          <w:b/>
          <w:u w:val="single"/>
        </w:rPr>
        <w:t>symmetrischen Multiprocessing</w:t>
      </w:r>
      <w:r>
        <w:t xml:space="preserve"> führen die Prozessoren eine identische Kopie des Betriebssystems aus. Ein Problem hierbei ist gleichmässige Auslastung durch Benutzung gemeinsamer Datenstrukturen. </w:t>
      </w:r>
      <w:r>
        <w:br/>
        <w:t xml:space="preserve">Beim </w:t>
      </w:r>
      <w:r>
        <w:rPr>
          <w:b/>
          <w:u w:val="single"/>
        </w:rPr>
        <w:t>asymmetrischen Multiprocessing</w:t>
      </w:r>
      <w:r>
        <w:t xml:space="preserve"> werden gewisse Aufgaben (Tasks) den Prozessoren zugeteilt. Dabei plant der Master die Tasks für die Slave-Prozessoren (Scheduling). </w:t>
      </w:r>
    </w:p>
    <w:p w:rsidR="00904654" w:rsidRDefault="00904654" w:rsidP="00904654">
      <w:pPr>
        <w:pStyle w:val="berschrift2"/>
      </w:pPr>
      <w:r>
        <w:t>Cluster-Systeme</w:t>
      </w:r>
    </w:p>
    <w:p w:rsidR="00904654" w:rsidRDefault="00904654" w:rsidP="00904654">
      <w:r>
        <w:t xml:space="preserve">Ein </w:t>
      </w:r>
      <w:r>
        <w:rPr>
          <w:b/>
          <w:u w:val="single"/>
        </w:rPr>
        <w:t>Cluster-System</w:t>
      </w:r>
      <w:r>
        <w:t xml:space="preserve"> ist die Sammlung von eigenständingen Rechnern zur Durchführung von Berechnungen. </w:t>
      </w:r>
      <w:r w:rsidR="00A749BF">
        <w:t xml:space="preserve">Eine typische Definition ist das Teilen von gemeinsamem Speicher und die Verbindung über ein lokales Netz. </w:t>
      </w:r>
      <w:r w:rsidR="00547313">
        <w:t>Durch die hohe Überwachung und Übernahme von Anwendungen</w:t>
      </w:r>
      <w:r w:rsidR="00B16A5D">
        <w:t xml:space="preserve"> (Cluster-Software) entsteht eine ho</w:t>
      </w:r>
      <w:r w:rsidR="00547313">
        <w:t xml:space="preserve">he Verfügbarkeit. </w:t>
      </w:r>
      <w:r w:rsidR="00B16A5D">
        <w:t xml:space="preserve">Dabei kann zwischen </w:t>
      </w:r>
      <w:r w:rsidR="00B16A5D">
        <w:rPr>
          <w:b/>
          <w:u w:val="single"/>
        </w:rPr>
        <w:t>asymmetrischem Clustering</w:t>
      </w:r>
      <w:r w:rsidR="00B16A5D">
        <w:t xml:space="preserve"> (Ein Rechner ist im Hot-Standby-Modus, in dem er den anderen Re</w:t>
      </w:r>
      <w:r w:rsidR="005D5C06">
        <w:t>chner überwacht und allenfalls anspringt, und überwacht so den a</w:t>
      </w:r>
      <w:r w:rsidR="00CD4D10">
        <w:t>nderen, verarbeitenden Rechner)</w:t>
      </w:r>
      <w:r w:rsidR="00394AA2">
        <w:t xml:space="preserve"> und </w:t>
      </w:r>
      <w:r w:rsidR="00394AA2">
        <w:rPr>
          <w:b/>
          <w:u w:val="single"/>
        </w:rPr>
        <w:t>symmetrischen Clustering</w:t>
      </w:r>
      <w:r w:rsidR="00394AA2">
        <w:t xml:space="preserve"> (zwei oder mehr sich gegenseitig überwachende Rechner verarbeiten Anwendungen). </w:t>
      </w:r>
    </w:p>
    <w:p w:rsidR="00C52D63" w:rsidRDefault="00C52D63" w:rsidP="00C52D63">
      <w:pPr>
        <w:pStyle w:val="berschrift2"/>
      </w:pPr>
      <w:r>
        <w:lastRenderedPageBreak/>
        <w:t>Verteilte Systeme</w:t>
      </w:r>
    </w:p>
    <w:p w:rsidR="00C52D63" w:rsidRDefault="00C52D63" w:rsidP="00C52D63">
      <w:r>
        <w:t xml:space="preserve">Hierbei werden die Berechnungen auf mehrere (heterogene) Rechnersysteme verteilt, die loose über Kommunikationsnetze gekoppelt sind. </w:t>
      </w:r>
      <w:r w:rsidR="00917052">
        <w:t xml:space="preserve">Vorteile davon sind Lastausgleich und Vermeidung von Redundanz. </w:t>
      </w:r>
    </w:p>
    <w:p w:rsidR="006C252D" w:rsidRDefault="006C252D" w:rsidP="006C252D">
      <w:pPr>
        <w:pStyle w:val="berschrift2"/>
      </w:pPr>
      <w:r>
        <w:t>Cloud Computing</w:t>
      </w:r>
    </w:p>
    <w:p w:rsidR="006C252D" w:rsidRDefault="006C252D" w:rsidP="006C252D">
      <w:r>
        <w:t xml:space="preserve">Hier sind die Dienstleistungen auf einen Server ausgelagert, worüber der Kunde über eine Schnittstelle zugreifen kann. </w:t>
      </w:r>
      <w:r>
        <w:br/>
      </w:r>
      <w:r w:rsidRPr="006C252D">
        <w:drawing>
          <wp:inline distT="0" distB="0" distL="0" distR="0" wp14:anchorId="24D8E2A1" wp14:editId="2509B0C3">
            <wp:extent cx="3259641" cy="205991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882" cy="207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2D" w:rsidRDefault="00CD3E73" w:rsidP="006C252D">
      <w:r>
        <w:t xml:space="preserve">Dabei können diese Dienstleistungen nur im Internet verfügbar sein, nur für interne Benutzer oder eine Mischung aus diesen Varianten. </w:t>
      </w:r>
      <w:r w:rsidR="00CF75B7">
        <w:t xml:space="preserve">Dabei kann auch zwischen </w:t>
      </w:r>
      <w:r w:rsidR="00CF75B7" w:rsidRPr="00CF75B7">
        <w:rPr>
          <w:u w:val="single"/>
        </w:rPr>
        <w:t>Software as Service</w:t>
      </w:r>
      <w:r w:rsidR="00CF75B7">
        <w:rPr>
          <w:u w:val="single"/>
        </w:rPr>
        <w:t xml:space="preserve"> </w:t>
      </w:r>
      <w:r w:rsidR="00CF75B7">
        <w:t xml:space="preserve">(Verfügbarkeit von Anwendungen), </w:t>
      </w:r>
      <w:r w:rsidR="00CF75B7" w:rsidRPr="00CF75B7">
        <w:rPr>
          <w:u w:val="single"/>
        </w:rPr>
        <w:t xml:space="preserve">Platform as </w:t>
      </w:r>
      <w:r w:rsidR="008A489B">
        <w:rPr>
          <w:u w:val="single"/>
        </w:rPr>
        <w:t xml:space="preserve">a </w:t>
      </w:r>
      <w:r w:rsidR="00CF75B7" w:rsidRPr="00CF75B7">
        <w:rPr>
          <w:u w:val="single"/>
        </w:rPr>
        <w:t>Service</w:t>
      </w:r>
      <w:r w:rsidR="00CF75B7">
        <w:t xml:space="preserve">  </w:t>
      </w:r>
      <w:r w:rsidR="008A489B">
        <w:t xml:space="preserve">(Verfügbarkeit von Middleware, zB Datenbank-Server) und </w:t>
      </w:r>
      <w:r w:rsidR="008A489B">
        <w:rPr>
          <w:u w:val="single"/>
        </w:rPr>
        <w:t>Infrastructure as a Service</w:t>
      </w:r>
      <w:r w:rsidR="008A489B">
        <w:t> </w:t>
      </w:r>
      <w:r w:rsidR="004668A9" w:rsidRPr="004668A9">
        <w:t>(Bereitstellung von virtuellen Servern und Speicher)</w:t>
      </w:r>
      <w:r w:rsidR="004668A9">
        <w:t xml:space="preserve"> </w:t>
      </w:r>
      <w:r w:rsidR="00F4326B">
        <w:t xml:space="preserve">unterschieden werden. </w:t>
      </w:r>
    </w:p>
    <w:p w:rsidR="00ED6260" w:rsidRDefault="00CD28F8" w:rsidP="00CD28F8">
      <w:pPr>
        <w:pStyle w:val="berschrift2"/>
      </w:pPr>
      <w:r>
        <w:t>Sichtweisen auf ein Betriebssystem</w:t>
      </w:r>
    </w:p>
    <w:p w:rsidR="00CD28F8" w:rsidRDefault="0094634B" w:rsidP="00CD28F8">
      <w:r>
        <w:t xml:space="preserve">Bei den Sichtweisen wird für üblich zwischen der </w:t>
      </w:r>
      <w:r>
        <w:rPr>
          <w:u w:val="single"/>
        </w:rPr>
        <w:t>Anwendersicht</w:t>
      </w:r>
      <w:r>
        <w:t xml:space="preserve"> (top-down), möglichst einfaches Benutzen des Computers und Maximieren der Leistung und der </w:t>
      </w:r>
      <w:r>
        <w:rPr>
          <w:u w:val="single"/>
        </w:rPr>
        <w:t xml:space="preserve">Systemsicht </w:t>
      </w:r>
      <w:r>
        <w:t xml:space="preserve">(bottom-up), Robustes Ausführen und Sicherheit unterschieden. </w:t>
      </w:r>
    </w:p>
    <w:p w:rsidR="00F73450" w:rsidRDefault="00F73450" w:rsidP="00F73450">
      <w:pPr>
        <w:pStyle w:val="berschrift3"/>
      </w:pPr>
      <w:r>
        <w:t>Abstrakte Maschine</w:t>
      </w:r>
    </w:p>
    <w:p w:rsidR="00F73450" w:rsidRDefault="00F73450" w:rsidP="00F73450">
      <w:r>
        <w:t xml:space="preserve">Ein Betriebssystem stellt eine virtuelle Ablaufumgebung bereit. So wird die Hardware vor den Anwendungsprogrammen verdeckt, diese haben also keinen direkten Zugriff auf die Festplatte. </w:t>
      </w:r>
      <w:r w:rsidR="007D5474">
        <w:t xml:space="preserve">Dabei wird eine schönere, einfachere, abstrahierte Schnittstelle angeboten. </w:t>
      </w:r>
    </w:p>
    <w:p w:rsidR="006E5B79" w:rsidRDefault="006E5B79" w:rsidP="006E5B79">
      <w:pPr>
        <w:pStyle w:val="berschrift3"/>
      </w:pPr>
      <w:r>
        <w:t>Ressourcenverwaltung</w:t>
      </w:r>
    </w:p>
    <w:p w:rsidR="00694CB8" w:rsidRDefault="006E5B79" w:rsidP="006E5B79">
      <w:r>
        <w:t>Ein Computersystem besteht aus verschiedenen Komponenten, die vom Betriebssystem verwaltet werden.</w:t>
      </w:r>
    </w:p>
    <w:p w:rsidR="00694CB8" w:rsidRDefault="00694CB8" w:rsidP="00694CB8">
      <w:pPr>
        <w:pStyle w:val="berschrift2"/>
      </w:pPr>
      <w:r>
        <w:t>Betriebssystemtypen</w:t>
      </w:r>
    </w:p>
    <w:p w:rsidR="00694CB8" w:rsidRDefault="00694CB8" w:rsidP="00694CB8">
      <w:pPr>
        <w:pStyle w:val="berschrift3"/>
      </w:pPr>
      <w:r>
        <w:t>Mainframe-Systeme</w:t>
      </w:r>
    </w:p>
    <w:p w:rsidR="006E5B79" w:rsidRDefault="00694CB8" w:rsidP="00694CB8">
      <w:pPr>
        <w:pStyle w:val="berschrift4"/>
      </w:pPr>
      <w:r>
        <w:t>Stapelverarbeitung (Batch-Systeme)</w:t>
      </w:r>
    </w:p>
    <w:p w:rsidR="00694CB8" w:rsidRDefault="00694CB8" w:rsidP="00E7258B">
      <w:r>
        <w:t xml:space="preserve">Die auszuführenden Programme werden auf ein Band geschrieben. </w:t>
      </w:r>
      <w:r w:rsidR="0066129B">
        <w:t xml:space="preserve">Der Operatpr lädt dann ein spezielles Programm, das die Programme einliest und sequenziell ausführt. </w:t>
      </w:r>
      <w:r w:rsidR="00E76D8F">
        <w:t xml:space="preserve">Die Ereignisse werden </w:t>
      </w:r>
      <w:r w:rsidR="00E76D8F">
        <w:lastRenderedPageBreak/>
        <w:t xml:space="preserve">dann protokolliert. </w:t>
      </w:r>
      <w:r w:rsidR="00764620">
        <w:br/>
      </w:r>
      <w:r w:rsidR="00764620" w:rsidRPr="00764620">
        <w:drawing>
          <wp:inline distT="0" distB="0" distL="0" distR="0" wp14:anchorId="735F551A" wp14:editId="7CD0DE2A">
            <wp:extent cx="5760720" cy="13976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29B">
        <w:t xml:space="preserve"> </w:t>
      </w:r>
    </w:p>
    <w:p w:rsidR="00E7258B" w:rsidRDefault="00E7258B" w:rsidP="00E7258B">
      <w:pPr>
        <w:pStyle w:val="berschrift4"/>
      </w:pPr>
      <w:r>
        <w:t>Mehrprogrammbetrieb</w:t>
      </w:r>
    </w:p>
    <w:p w:rsidR="00E7258B" w:rsidRDefault="00E7258B" w:rsidP="00E7258B">
      <w:r w:rsidRPr="00E7258B">
        <w:drawing>
          <wp:inline distT="0" distB="0" distL="0" distR="0" wp14:anchorId="3625CC05" wp14:editId="7849A593">
            <wp:extent cx="5760720" cy="192786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8B" w:rsidRDefault="00E7258B" w:rsidP="00E7258B">
      <w:pPr>
        <w:pStyle w:val="berschrift4"/>
      </w:pPr>
      <w:r>
        <w:t>Dialogverarbeitung</w:t>
      </w:r>
    </w:p>
    <w:p w:rsidR="00E7258B" w:rsidRPr="00E7258B" w:rsidRDefault="00E7258B" w:rsidP="00E7258B">
      <w:r>
        <w:t xml:space="preserve">Das ist ein Time-Sharing-System. Das heisst, nach einer gewissen Zeit wird die Kontrolle über die CPU abgeebn. So entsteht der Eindruck von Gleichzeitigkeit. </w:t>
      </w:r>
      <w:bookmarkStart w:id="0" w:name="_GoBack"/>
      <w:bookmarkEnd w:id="0"/>
    </w:p>
    <w:sectPr w:rsidR="00E7258B" w:rsidRPr="00E72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540D7"/>
    <w:multiLevelType w:val="hybridMultilevel"/>
    <w:tmpl w:val="9F46E6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A4"/>
    <w:rsid w:val="000C5E29"/>
    <w:rsid w:val="0030401C"/>
    <w:rsid w:val="00330AA4"/>
    <w:rsid w:val="003730F9"/>
    <w:rsid w:val="00394AA2"/>
    <w:rsid w:val="004668A9"/>
    <w:rsid w:val="00547313"/>
    <w:rsid w:val="005D5C06"/>
    <w:rsid w:val="00647629"/>
    <w:rsid w:val="0066129B"/>
    <w:rsid w:val="00694CB8"/>
    <w:rsid w:val="006C252D"/>
    <w:rsid w:val="006E5B79"/>
    <w:rsid w:val="00764620"/>
    <w:rsid w:val="007D5474"/>
    <w:rsid w:val="007F22D9"/>
    <w:rsid w:val="008746F7"/>
    <w:rsid w:val="008A489B"/>
    <w:rsid w:val="00904654"/>
    <w:rsid w:val="00917052"/>
    <w:rsid w:val="0094634B"/>
    <w:rsid w:val="00A749BF"/>
    <w:rsid w:val="00AB3865"/>
    <w:rsid w:val="00AD1F9F"/>
    <w:rsid w:val="00B16A5D"/>
    <w:rsid w:val="00C52D63"/>
    <w:rsid w:val="00CD28F8"/>
    <w:rsid w:val="00CD3E73"/>
    <w:rsid w:val="00CD4D10"/>
    <w:rsid w:val="00CF75B7"/>
    <w:rsid w:val="00D96D22"/>
    <w:rsid w:val="00DE78B7"/>
    <w:rsid w:val="00E7258B"/>
    <w:rsid w:val="00E76D8F"/>
    <w:rsid w:val="00ED6260"/>
    <w:rsid w:val="00F250A8"/>
    <w:rsid w:val="00F4326B"/>
    <w:rsid w:val="00F7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3F9DB"/>
  <w15:chartTrackingRefBased/>
  <w15:docId w15:val="{5E628BC4-7ACF-4E8A-BD2E-7D86842A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0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0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0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94C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30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0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0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30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30A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94C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Bliblablu ybfan</dc:creator>
  <cp:keywords/>
  <dc:description/>
  <cp:lastModifiedBy>Bliblablu ybfan</cp:lastModifiedBy>
  <cp:revision>28</cp:revision>
  <dcterms:created xsi:type="dcterms:W3CDTF">2017-04-30T13:17:00Z</dcterms:created>
  <dcterms:modified xsi:type="dcterms:W3CDTF">2017-04-30T14:12:00Z</dcterms:modified>
</cp:coreProperties>
</file>